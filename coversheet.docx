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62FB" w14:textId="77777777" w:rsidR="00221051" w:rsidRDefault="007919CC" w:rsidP="00950764">
      <w:pPr>
        <w:jc w:val="center"/>
        <w:rPr>
          <w:sz w:val="96"/>
          <w:szCs w:val="96"/>
        </w:rPr>
      </w:pPr>
      <w:proofErr w:type="gramStart"/>
      <w:r>
        <w:rPr>
          <w:sz w:val="96"/>
          <w:szCs w:val="96"/>
        </w:rPr>
        <w:t xml:space="preserve">Blue Meadow</w:t>
      </w:r>
    </w:p>
    <w:p w14:paraId="117D1E96" w14:textId="77777777" w:rsidR="00C37821" w:rsidRDefault="007919CC" w:rsidP="001A60BD">
      <w:pPr>
        <w:tabs>
          <w:tab w:val="center" w:pos="4680"/>
          <w:tab w:val="left" w:pos="6492"/>
        </w:tabs>
        <w:jc w:val="center"/>
        <w:rPr>
          <w:sz w:val="96"/>
          <w:szCs w:val="96"/>
        </w:rPr>
      </w:pPr>
      <w:proofErr w:type="gramStart"/>
      <w:r>
        <w:rPr>
          <w:sz w:val="96"/>
          <w:szCs w:val="96"/>
        </w:rPr>
        <w:t xml:space="preserve">69</w:t>
      </w:r>
    </w:p>
    <w:p w14:paraId="080B2D73" w14:textId="77777777" w:rsidR="00FA7C8D" w:rsidRDefault="00FA7C8D" w:rsidP="002E027A">
      <w:pPr>
        <w:jc w:val="center"/>
        <w:rPr>
          <w:sz w:val="96"/>
          <w:szCs w:val="96"/>
        </w:rPr>
      </w:pPr>
    </w:p>
    <w:p w14:paraId="2FDB36CC" w14:textId="77777777" w:rsidR="0040500E" w:rsidRDefault="002E027A" w:rsidP="002E027A">
      <w:pPr>
        <w:jc w:val="center"/>
        <w:rPr>
          <w:sz w:val="96"/>
          <w:szCs w:val="96"/>
        </w:rPr>
      </w:pPr>
      <w:r>
        <w:rPr>
          <w:sz w:val="96"/>
          <w:szCs w:val="96"/>
        </w:rPr>
        <w:t>PROCESSED CC</w:t>
      </w:r>
    </w:p>
    <w:p w14:paraId="07D1F56C" w14:textId="77777777" w:rsidR="006E15E5" w:rsidRDefault="006E15E5" w:rsidP="003C32F2">
      <w:pPr>
        <w:rPr>
          <w:sz w:val="96"/>
          <w:szCs w:val="96"/>
        </w:rPr>
      </w:pPr>
    </w:p>
    <w:p w14:paraId="1CC0E463" w14:textId="6B82272A" w:rsidR="005B5BD9" w:rsidRDefault="00B15DC1" w:rsidP="002E027A">
      <w:pPr>
        <w:jc w:val="center"/>
        <w:rPr>
          <w:sz w:val="96"/>
          <w:szCs w:val="96"/>
        </w:rPr>
      </w:pPr>
      <w:r>
        <w:rPr>
          <w:sz w:val="96"/>
          <w:szCs w:val="96"/>
        </w:rPr>
        <w:t>$</w:t>
      </w:r>
      <w:proofErr w:type="gramStart"/>
      <w:r w:rsidR="007919CC">
        <w:rPr>
          <w:sz w:val="96"/>
          <w:szCs w:val="96"/>
        </w:rPr>
        <w:t xml:space="preserve">2.20</w:t>
      </w:r>
    </w:p>
    <w:p w14:paraId="2F066DA0" w14:textId="77777777" w:rsidR="007A7EC7" w:rsidRDefault="007A7EC7" w:rsidP="002E027A">
      <w:pPr>
        <w:jc w:val="center"/>
        <w:rPr>
          <w:sz w:val="96"/>
          <w:szCs w:val="96"/>
        </w:rPr>
      </w:pPr>
    </w:p>
    <w:p w14:paraId="24A86DCA" w14:textId="77777777" w:rsidR="002E027A" w:rsidRPr="002E027A" w:rsidRDefault="007919CC" w:rsidP="005B715E">
      <w:pPr>
        <w:jc w:val="center"/>
        <w:rPr>
          <w:sz w:val="96"/>
          <w:szCs w:val="96"/>
        </w:rPr>
      </w:pPr>
      <w:proofErr w:type="gramStart"/>
      <w:r>
        <w:rPr>
          <w:sz w:val="96"/>
          <w:szCs w:val="96"/>
        </w:rPr>
        <w:t xml:space="preserve">02-28-2023</w:t>
      </w:r>
    </w:p>
    <w:sectPr w:rsidR="002E027A" w:rsidRPr="002E0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08B"/>
    <w:rsid w:val="00000C87"/>
    <w:rsid w:val="00004507"/>
    <w:rsid w:val="000100EB"/>
    <w:rsid w:val="00010E5D"/>
    <w:rsid w:val="00021B74"/>
    <w:rsid w:val="00022408"/>
    <w:rsid w:val="000270B4"/>
    <w:rsid w:val="000301CB"/>
    <w:rsid w:val="0003091D"/>
    <w:rsid w:val="00037D92"/>
    <w:rsid w:val="00050054"/>
    <w:rsid w:val="00050B0D"/>
    <w:rsid w:val="00052A40"/>
    <w:rsid w:val="00060319"/>
    <w:rsid w:val="0006094F"/>
    <w:rsid w:val="00064AAF"/>
    <w:rsid w:val="00065983"/>
    <w:rsid w:val="00070E20"/>
    <w:rsid w:val="0008290C"/>
    <w:rsid w:val="000861AA"/>
    <w:rsid w:val="000865A3"/>
    <w:rsid w:val="00090DF7"/>
    <w:rsid w:val="00096FB5"/>
    <w:rsid w:val="000A146F"/>
    <w:rsid w:val="000A2E3B"/>
    <w:rsid w:val="000A6F46"/>
    <w:rsid w:val="000B150D"/>
    <w:rsid w:val="000B312B"/>
    <w:rsid w:val="000C1618"/>
    <w:rsid w:val="000C4AB2"/>
    <w:rsid w:val="000C4ACC"/>
    <w:rsid w:val="000D0FBB"/>
    <w:rsid w:val="000D1870"/>
    <w:rsid w:val="000D3595"/>
    <w:rsid w:val="000D426D"/>
    <w:rsid w:val="000D5391"/>
    <w:rsid w:val="000D70FA"/>
    <w:rsid w:val="000E2C06"/>
    <w:rsid w:val="000F3DBD"/>
    <w:rsid w:val="00100AF7"/>
    <w:rsid w:val="00103716"/>
    <w:rsid w:val="00104F1B"/>
    <w:rsid w:val="00105CE1"/>
    <w:rsid w:val="00120498"/>
    <w:rsid w:val="001230A0"/>
    <w:rsid w:val="00132BE3"/>
    <w:rsid w:val="001470D0"/>
    <w:rsid w:val="00155A6B"/>
    <w:rsid w:val="00156224"/>
    <w:rsid w:val="00161984"/>
    <w:rsid w:val="00167A42"/>
    <w:rsid w:val="00171164"/>
    <w:rsid w:val="0017417E"/>
    <w:rsid w:val="00175074"/>
    <w:rsid w:val="001761FC"/>
    <w:rsid w:val="0017654E"/>
    <w:rsid w:val="0017667F"/>
    <w:rsid w:val="0018502A"/>
    <w:rsid w:val="00191849"/>
    <w:rsid w:val="00192264"/>
    <w:rsid w:val="00192B90"/>
    <w:rsid w:val="001962D5"/>
    <w:rsid w:val="001A1156"/>
    <w:rsid w:val="001A52BA"/>
    <w:rsid w:val="001A5A0B"/>
    <w:rsid w:val="001A60BD"/>
    <w:rsid w:val="001A656E"/>
    <w:rsid w:val="001A6593"/>
    <w:rsid w:val="001A7035"/>
    <w:rsid w:val="001B215E"/>
    <w:rsid w:val="001B2AF4"/>
    <w:rsid w:val="001C126A"/>
    <w:rsid w:val="001C1A31"/>
    <w:rsid w:val="001C7B76"/>
    <w:rsid w:val="001D54DD"/>
    <w:rsid w:val="001E3B62"/>
    <w:rsid w:val="001E4635"/>
    <w:rsid w:val="001E7F82"/>
    <w:rsid w:val="001F086C"/>
    <w:rsid w:val="001F2105"/>
    <w:rsid w:val="001F33F9"/>
    <w:rsid w:val="001F3EB3"/>
    <w:rsid w:val="001F53FC"/>
    <w:rsid w:val="00201A2E"/>
    <w:rsid w:val="00202B0C"/>
    <w:rsid w:val="002076FF"/>
    <w:rsid w:val="0021207A"/>
    <w:rsid w:val="00214185"/>
    <w:rsid w:val="002153BF"/>
    <w:rsid w:val="00216004"/>
    <w:rsid w:val="002165B3"/>
    <w:rsid w:val="00221051"/>
    <w:rsid w:val="00223A86"/>
    <w:rsid w:val="00226C24"/>
    <w:rsid w:val="00234345"/>
    <w:rsid w:val="002360B4"/>
    <w:rsid w:val="002374EA"/>
    <w:rsid w:val="00254A77"/>
    <w:rsid w:val="002551E4"/>
    <w:rsid w:val="0026127E"/>
    <w:rsid w:val="00266358"/>
    <w:rsid w:val="00267DD8"/>
    <w:rsid w:val="00274A0C"/>
    <w:rsid w:val="00282C3D"/>
    <w:rsid w:val="00287877"/>
    <w:rsid w:val="0029062A"/>
    <w:rsid w:val="002970A1"/>
    <w:rsid w:val="002A1076"/>
    <w:rsid w:val="002A5FED"/>
    <w:rsid w:val="002A7539"/>
    <w:rsid w:val="002B5255"/>
    <w:rsid w:val="002B6820"/>
    <w:rsid w:val="002B7A67"/>
    <w:rsid w:val="002C248C"/>
    <w:rsid w:val="002C5E58"/>
    <w:rsid w:val="002D2E30"/>
    <w:rsid w:val="002D5E30"/>
    <w:rsid w:val="002D673F"/>
    <w:rsid w:val="002D680D"/>
    <w:rsid w:val="002E027A"/>
    <w:rsid w:val="002E1B68"/>
    <w:rsid w:val="002E63D2"/>
    <w:rsid w:val="002F432F"/>
    <w:rsid w:val="002F4388"/>
    <w:rsid w:val="002F4A4C"/>
    <w:rsid w:val="003015CF"/>
    <w:rsid w:val="00304293"/>
    <w:rsid w:val="003043C0"/>
    <w:rsid w:val="00305858"/>
    <w:rsid w:val="003058F9"/>
    <w:rsid w:val="00306FA9"/>
    <w:rsid w:val="003119B1"/>
    <w:rsid w:val="003126C6"/>
    <w:rsid w:val="003307D0"/>
    <w:rsid w:val="00332D3E"/>
    <w:rsid w:val="003352B5"/>
    <w:rsid w:val="003372FF"/>
    <w:rsid w:val="00340B2E"/>
    <w:rsid w:val="00341BC2"/>
    <w:rsid w:val="0034223E"/>
    <w:rsid w:val="00345BCC"/>
    <w:rsid w:val="0034754B"/>
    <w:rsid w:val="00347F0B"/>
    <w:rsid w:val="0035679F"/>
    <w:rsid w:val="003639FD"/>
    <w:rsid w:val="0037416A"/>
    <w:rsid w:val="00377CF2"/>
    <w:rsid w:val="00383B24"/>
    <w:rsid w:val="00383F1E"/>
    <w:rsid w:val="00384CDA"/>
    <w:rsid w:val="00384F64"/>
    <w:rsid w:val="00397FA4"/>
    <w:rsid w:val="003A2273"/>
    <w:rsid w:val="003A245C"/>
    <w:rsid w:val="003A50D0"/>
    <w:rsid w:val="003A70D8"/>
    <w:rsid w:val="003B0721"/>
    <w:rsid w:val="003B1A54"/>
    <w:rsid w:val="003C102A"/>
    <w:rsid w:val="003C32F2"/>
    <w:rsid w:val="003D513B"/>
    <w:rsid w:val="003D7B92"/>
    <w:rsid w:val="003E16EC"/>
    <w:rsid w:val="003E2238"/>
    <w:rsid w:val="003E3C22"/>
    <w:rsid w:val="003E47DF"/>
    <w:rsid w:val="003F0BA7"/>
    <w:rsid w:val="003F15EF"/>
    <w:rsid w:val="00406AEF"/>
    <w:rsid w:val="00415879"/>
    <w:rsid w:val="00417600"/>
    <w:rsid w:val="00423342"/>
    <w:rsid w:val="00424632"/>
    <w:rsid w:val="00431EF0"/>
    <w:rsid w:val="00435BCC"/>
    <w:rsid w:val="0043708A"/>
    <w:rsid w:val="004430E7"/>
    <w:rsid w:val="004475E4"/>
    <w:rsid w:val="00447853"/>
    <w:rsid w:val="0045073A"/>
    <w:rsid w:val="004520A5"/>
    <w:rsid w:val="00454363"/>
    <w:rsid w:val="00454451"/>
    <w:rsid w:val="00455CC9"/>
    <w:rsid w:val="004618FA"/>
    <w:rsid w:val="004622C9"/>
    <w:rsid w:val="00464410"/>
    <w:rsid w:val="00465BC0"/>
    <w:rsid w:val="00466507"/>
    <w:rsid w:val="004667CA"/>
    <w:rsid w:val="00470958"/>
    <w:rsid w:val="00472837"/>
    <w:rsid w:val="004753B5"/>
    <w:rsid w:val="00476579"/>
    <w:rsid w:val="0047730D"/>
    <w:rsid w:val="0048177A"/>
    <w:rsid w:val="00484009"/>
    <w:rsid w:val="00490092"/>
    <w:rsid w:val="004930CC"/>
    <w:rsid w:val="00497E46"/>
    <w:rsid w:val="004A0881"/>
    <w:rsid w:val="004B05A6"/>
    <w:rsid w:val="004B7A6F"/>
    <w:rsid w:val="004C0703"/>
    <w:rsid w:val="004D76F8"/>
    <w:rsid w:val="004E0E9E"/>
    <w:rsid w:val="004E216A"/>
    <w:rsid w:val="004E69C8"/>
    <w:rsid w:val="004E6B17"/>
    <w:rsid w:val="004F2C8D"/>
    <w:rsid w:val="005014F5"/>
    <w:rsid w:val="0050243C"/>
    <w:rsid w:val="00507E8B"/>
    <w:rsid w:val="005215D7"/>
    <w:rsid w:val="00521829"/>
    <w:rsid w:val="00532C8B"/>
    <w:rsid w:val="00534711"/>
    <w:rsid w:val="00541088"/>
    <w:rsid w:val="00543256"/>
    <w:rsid w:val="00543511"/>
    <w:rsid w:val="005447C9"/>
    <w:rsid w:val="00551E69"/>
    <w:rsid w:val="005615D9"/>
    <w:rsid w:val="00562402"/>
    <w:rsid w:val="005653FA"/>
    <w:rsid w:val="005708EA"/>
    <w:rsid w:val="0057114B"/>
    <w:rsid w:val="00571F1A"/>
    <w:rsid w:val="00573851"/>
    <w:rsid w:val="0058270C"/>
    <w:rsid w:val="005828FA"/>
    <w:rsid w:val="00584D51"/>
    <w:rsid w:val="00584ECA"/>
    <w:rsid w:val="005926F7"/>
    <w:rsid w:val="005931C1"/>
    <w:rsid w:val="00597139"/>
    <w:rsid w:val="005A0724"/>
    <w:rsid w:val="005A2A5D"/>
    <w:rsid w:val="005A54CC"/>
    <w:rsid w:val="005A66D8"/>
    <w:rsid w:val="005B052D"/>
    <w:rsid w:val="005B12B0"/>
    <w:rsid w:val="005B2FDD"/>
    <w:rsid w:val="005B5BD9"/>
    <w:rsid w:val="005B5C9B"/>
    <w:rsid w:val="005B715E"/>
    <w:rsid w:val="005B7A6C"/>
    <w:rsid w:val="005C0CBC"/>
    <w:rsid w:val="005C5490"/>
    <w:rsid w:val="005C650D"/>
    <w:rsid w:val="005D1CD5"/>
    <w:rsid w:val="005D760B"/>
    <w:rsid w:val="005E1667"/>
    <w:rsid w:val="005E4483"/>
    <w:rsid w:val="005E4DDF"/>
    <w:rsid w:val="005E57F5"/>
    <w:rsid w:val="005E6413"/>
    <w:rsid w:val="005F2424"/>
    <w:rsid w:val="005F5940"/>
    <w:rsid w:val="005F5B59"/>
    <w:rsid w:val="006010E3"/>
    <w:rsid w:val="006013FA"/>
    <w:rsid w:val="00604C01"/>
    <w:rsid w:val="00613991"/>
    <w:rsid w:val="00615C32"/>
    <w:rsid w:val="006232A8"/>
    <w:rsid w:val="006241AE"/>
    <w:rsid w:val="00631D9F"/>
    <w:rsid w:val="0063325B"/>
    <w:rsid w:val="0063542D"/>
    <w:rsid w:val="00635F40"/>
    <w:rsid w:val="00637A51"/>
    <w:rsid w:val="0064308E"/>
    <w:rsid w:val="00645C14"/>
    <w:rsid w:val="00647B8F"/>
    <w:rsid w:val="00671030"/>
    <w:rsid w:val="00675E56"/>
    <w:rsid w:val="00680E7D"/>
    <w:rsid w:val="00687880"/>
    <w:rsid w:val="006879B7"/>
    <w:rsid w:val="006A45BC"/>
    <w:rsid w:val="006B21C6"/>
    <w:rsid w:val="006B3829"/>
    <w:rsid w:val="006B3925"/>
    <w:rsid w:val="006B45C5"/>
    <w:rsid w:val="006B7A9E"/>
    <w:rsid w:val="006C18D0"/>
    <w:rsid w:val="006C67F5"/>
    <w:rsid w:val="006D0E58"/>
    <w:rsid w:val="006D449B"/>
    <w:rsid w:val="006D4B45"/>
    <w:rsid w:val="006D6024"/>
    <w:rsid w:val="006E0F8E"/>
    <w:rsid w:val="006E15E5"/>
    <w:rsid w:val="006E2D5C"/>
    <w:rsid w:val="006E35F0"/>
    <w:rsid w:val="006E43FE"/>
    <w:rsid w:val="006E6306"/>
    <w:rsid w:val="006F172D"/>
    <w:rsid w:val="006F4534"/>
    <w:rsid w:val="006F4A51"/>
    <w:rsid w:val="006F4DC8"/>
    <w:rsid w:val="00702274"/>
    <w:rsid w:val="00704400"/>
    <w:rsid w:val="007047C6"/>
    <w:rsid w:val="0071064E"/>
    <w:rsid w:val="00710AAA"/>
    <w:rsid w:val="007127C3"/>
    <w:rsid w:val="0071280B"/>
    <w:rsid w:val="00713002"/>
    <w:rsid w:val="007140B4"/>
    <w:rsid w:val="00715DF6"/>
    <w:rsid w:val="00723B8C"/>
    <w:rsid w:val="0072590B"/>
    <w:rsid w:val="00727686"/>
    <w:rsid w:val="00730A8C"/>
    <w:rsid w:val="00741310"/>
    <w:rsid w:val="007417B1"/>
    <w:rsid w:val="00743088"/>
    <w:rsid w:val="007463BF"/>
    <w:rsid w:val="0074794C"/>
    <w:rsid w:val="00750256"/>
    <w:rsid w:val="00756932"/>
    <w:rsid w:val="00757975"/>
    <w:rsid w:val="00770120"/>
    <w:rsid w:val="007819DC"/>
    <w:rsid w:val="007825CE"/>
    <w:rsid w:val="007849C8"/>
    <w:rsid w:val="0078647A"/>
    <w:rsid w:val="00787E78"/>
    <w:rsid w:val="007919CC"/>
    <w:rsid w:val="007A7D23"/>
    <w:rsid w:val="007A7EC7"/>
    <w:rsid w:val="007B222A"/>
    <w:rsid w:val="007B3799"/>
    <w:rsid w:val="007B5D53"/>
    <w:rsid w:val="007B605A"/>
    <w:rsid w:val="007C1924"/>
    <w:rsid w:val="007C2DF6"/>
    <w:rsid w:val="007C3508"/>
    <w:rsid w:val="007C693B"/>
    <w:rsid w:val="007C7880"/>
    <w:rsid w:val="007C78C1"/>
    <w:rsid w:val="007D041C"/>
    <w:rsid w:val="007E1C19"/>
    <w:rsid w:val="007E2207"/>
    <w:rsid w:val="007E484F"/>
    <w:rsid w:val="007E5006"/>
    <w:rsid w:val="007F5768"/>
    <w:rsid w:val="007F69A0"/>
    <w:rsid w:val="00802DB8"/>
    <w:rsid w:val="00806814"/>
    <w:rsid w:val="00810FDD"/>
    <w:rsid w:val="00812699"/>
    <w:rsid w:val="00820CAD"/>
    <w:rsid w:val="00822E18"/>
    <w:rsid w:val="008237B1"/>
    <w:rsid w:val="00827DD0"/>
    <w:rsid w:val="00832DBD"/>
    <w:rsid w:val="00834038"/>
    <w:rsid w:val="008348F0"/>
    <w:rsid w:val="008414F9"/>
    <w:rsid w:val="00844F06"/>
    <w:rsid w:val="008518AD"/>
    <w:rsid w:val="00851B2D"/>
    <w:rsid w:val="00854C4E"/>
    <w:rsid w:val="008662F0"/>
    <w:rsid w:val="0086708B"/>
    <w:rsid w:val="008672A2"/>
    <w:rsid w:val="00867A3F"/>
    <w:rsid w:val="00867CDF"/>
    <w:rsid w:val="008708FB"/>
    <w:rsid w:val="00874954"/>
    <w:rsid w:val="00875D1A"/>
    <w:rsid w:val="00877874"/>
    <w:rsid w:val="00884BE9"/>
    <w:rsid w:val="00886A28"/>
    <w:rsid w:val="00890653"/>
    <w:rsid w:val="0089123B"/>
    <w:rsid w:val="008931DC"/>
    <w:rsid w:val="008940CF"/>
    <w:rsid w:val="008A01FF"/>
    <w:rsid w:val="008A08FC"/>
    <w:rsid w:val="008A4FAE"/>
    <w:rsid w:val="008B73F7"/>
    <w:rsid w:val="008B7D6F"/>
    <w:rsid w:val="008B7E70"/>
    <w:rsid w:val="008C02BE"/>
    <w:rsid w:val="008C07DC"/>
    <w:rsid w:val="008C1F56"/>
    <w:rsid w:val="008C307B"/>
    <w:rsid w:val="008E13A7"/>
    <w:rsid w:val="008E1E04"/>
    <w:rsid w:val="008E7938"/>
    <w:rsid w:val="008F1EB8"/>
    <w:rsid w:val="008F301A"/>
    <w:rsid w:val="008F41C5"/>
    <w:rsid w:val="008F5108"/>
    <w:rsid w:val="00900051"/>
    <w:rsid w:val="00900E11"/>
    <w:rsid w:val="00907E63"/>
    <w:rsid w:val="0091003B"/>
    <w:rsid w:val="00914ED8"/>
    <w:rsid w:val="00921870"/>
    <w:rsid w:val="0092498A"/>
    <w:rsid w:val="00925ED8"/>
    <w:rsid w:val="00926B13"/>
    <w:rsid w:val="009270B9"/>
    <w:rsid w:val="00932B24"/>
    <w:rsid w:val="00936CD1"/>
    <w:rsid w:val="00936FA3"/>
    <w:rsid w:val="0094559A"/>
    <w:rsid w:val="009469DB"/>
    <w:rsid w:val="00950764"/>
    <w:rsid w:val="0095149C"/>
    <w:rsid w:val="009523DB"/>
    <w:rsid w:val="00953DAF"/>
    <w:rsid w:val="0095769D"/>
    <w:rsid w:val="00966166"/>
    <w:rsid w:val="009673A1"/>
    <w:rsid w:val="00970D3A"/>
    <w:rsid w:val="00970FC7"/>
    <w:rsid w:val="009748EB"/>
    <w:rsid w:val="009812FD"/>
    <w:rsid w:val="009825BC"/>
    <w:rsid w:val="009852D1"/>
    <w:rsid w:val="00987A81"/>
    <w:rsid w:val="00996315"/>
    <w:rsid w:val="00996758"/>
    <w:rsid w:val="009977CF"/>
    <w:rsid w:val="00997BA9"/>
    <w:rsid w:val="009A2499"/>
    <w:rsid w:val="009A34F9"/>
    <w:rsid w:val="009A7A19"/>
    <w:rsid w:val="009B66B5"/>
    <w:rsid w:val="009C160D"/>
    <w:rsid w:val="009C5D15"/>
    <w:rsid w:val="009C691F"/>
    <w:rsid w:val="009D5031"/>
    <w:rsid w:val="009D5C23"/>
    <w:rsid w:val="009E1128"/>
    <w:rsid w:val="009F67E2"/>
    <w:rsid w:val="009F76A3"/>
    <w:rsid w:val="009F7D0D"/>
    <w:rsid w:val="00A00C94"/>
    <w:rsid w:val="00A03516"/>
    <w:rsid w:val="00A0406E"/>
    <w:rsid w:val="00A05229"/>
    <w:rsid w:val="00A05647"/>
    <w:rsid w:val="00A0632A"/>
    <w:rsid w:val="00A11ABA"/>
    <w:rsid w:val="00A126F8"/>
    <w:rsid w:val="00A20EB8"/>
    <w:rsid w:val="00A27D1E"/>
    <w:rsid w:val="00A34F23"/>
    <w:rsid w:val="00A36DA7"/>
    <w:rsid w:val="00A41248"/>
    <w:rsid w:val="00A41962"/>
    <w:rsid w:val="00A50C8C"/>
    <w:rsid w:val="00A51764"/>
    <w:rsid w:val="00A536E0"/>
    <w:rsid w:val="00A57EF7"/>
    <w:rsid w:val="00A66D09"/>
    <w:rsid w:val="00A722B6"/>
    <w:rsid w:val="00A72E5F"/>
    <w:rsid w:val="00A751BF"/>
    <w:rsid w:val="00A762A3"/>
    <w:rsid w:val="00A80083"/>
    <w:rsid w:val="00A83358"/>
    <w:rsid w:val="00A83DE1"/>
    <w:rsid w:val="00A926ED"/>
    <w:rsid w:val="00AA180A"/>
    <w:rsid w:val="00AA591B"/>
    <w:rsid w:val="00AA74F2"/>
    <w:rsid w:val="00AB1363"/>
    <w:rsid w:val="00AB62B9"/>
    <w:rsid w:val="00AB6846"/>
    <w:rsid w:val="00AB6F43"/>
    <w:rsid w:val="00AD51D7"/>
    <w:rsid w:val="00AD6D8E"/>
    <w:rsid w:val="00AE0E91"/>
    <w:rsid w:val="00AE2107"/>
    <w:rsid w:val="00AE3BB4"/>
    <w:rsid w:val="00AF66C4"/>
    <w:rsid w:val="00AF78A8"/>
    <w:rsid w:val="00B00468"/>
    <w:rsid w:val="00B01A9B"/>
    <w:rsid w:val="00B02909"/>
    <w:rsid w:val="00B12C05"/>
    <w:rsid w:val="00B12FD4"/>
    <w:rsid w:val="00B13D57"/>
    <w:rsid w:val="00B15C3B"/>
    <w:rsid w:val="00B15DC1"/>
    <w:rsid w:val="00B16C84"/>
    <w:rsid w:val="00B17C1F"/>
    <w:rsid w:val="00B23671"/>
    <w:rsid w:val="00B2487F"/>
    <w:rsid w:val="00B2565A"/>
    <w:rsid w:val="00B25863"/>
    <w:rsid w:val="00B27B4A"/>
    <w:rsid w:val="00B30E4E"/>
    <w:rsid w:val="00B347E7"/>
    <w:rsid w:val="00B412E9"/>
    <w:rsid w:val="00B42E05"/>
    <w:rsid w:val="00B44832"/>
    <w:rsid w:val="00B55A50"/>
    <w:rsid w:val="00B6683C"/>
    <w:rsid w:val="00B73332"/>
    <w:rsid w:val="00B77A5F"/>
    <w:rsid w:val="00B866A2"/>
    <w:rsid w:val="00B93667"/>
    <w:rsid w:val="00B939D1"/>
    <w:rsid w:val="00B95214"/>
    <w:rsid w:val="00B9776F"/>
    <w:rsid w:val="00BA1513"/>
    <w:rsid w:val="00BA62D1"/>
    <w:rsid w:val="00BA6337"/>
    <w:rsid w:val="00BA637E"/>
    <w:rsid w:val="00BA67A7"/>
    <w:rsid w:val="00BA75CF"/>
    <w:rsid w:val="00BB5AFE"/>
    <w:rsid w:val="00BC01DC"/>
    <w:rsid w:val="00BC66DA"/>
    <w:rsid w:val="00BC7335"/>
    <w:rsid w:val="00BD1D2B"/>
    <w:rsid w:val="00BD1D3E"/>
    <w:rsid w:val="00BD2A14"/>
    <w:rsid w:val="00BD5B1E"/>
    <w:rsid w:val="00BD74E9"/>
    <w:rsid w:val="00BF4D12"/>
    <w:rsid w:val="00BF4EBA"/>
    <w:rsid w:val="00BF5D12"/>
    <w:rsid w:val="00BF6D9F"/>
    <w:rsid w:val="00BF717D"/>
    <w:rsid w:val="00C017C6"/>
    <w:rsid w:val="00C02392"/>
    <w:rsid w:val="00C06DE7"/>
    <w:rsid w:val="00C10DCD"/>
    <w:rsid w:val="00C17D86"/>
    <w:rsid w:val="00C22A70"/>
    <w:rsid w:val="00C253E1"/>
    <w:rsid w:val="00C25514"/>
    <w:rsid w:val="00C322E5"/>
    <w:rsid w:val="00C36B04"/>
    <w:rsid w:val="00C37821"/>
    <w:rsid w:val="00C410EC"/>
    <w:rsid w:val="00C455FD"/>
    <w:rsid w:val="00C519A8"/>
    <w:rsid w:val="00C5574C"/>
    <w:rsid w:val="00C621D8"/>
    <w:rsid w:val="00C65986"/>
    <w:rsid w:val="00C661AD"/>
    <w:rsid w:val="00C73F38"/>
    <w:rsid w:val="00C73F97"/>
    <w:rsid w:val="00C77005"/>
    <w:rsid w:val="00C82B06"/>
    <w:rsid w:val="00C84C15"/>
    <w:rsid w:val="00C90006"/>
    <w:rsid w:val="00C9064A"/>
    <w:rsid w:val="00C90B3B"/>
    <w:rsid w:val="00C94E42"/>
    <w:rsid w:val="00CB1529"/>
    <w:rsid w:val="00CB1DE6"/>
    <w:rsid w:val="00CB6EDB"/>
    <w:rsid w:val="00CC07A5"/>
    <w:rsid w:val="00CC56C0"/>
    <w:rsid w:val="00CE041B"/>
    <w:rsid w:val="00CE1DB2"/>
    <w:rsid w:val="00CE4DE2"/>
    <w:rsid w:val="00CF4B79"/>
    <w:rsid w:val="00D057CA"/>
    <w:rsid w:val="00D05BCC"/>
    <w:rsid w:val="00D12F79"/>
    <w:rsid w:val="00D206BD"/>
    <w:rsid w:val="00D25484"/>
    <w:rsid w:val="00D305A9"/>
    <w:rsid w:val="00D348F6"/>
    <w:rsid w:val="00D401F4"/>
    <w:rsid w:val="00D40E4A"/>
    <w:rsid w:val="00D43164"/>
    <w:rsid w:val="00D44E10"/>
    <w:rsid w:val="00D51A16"/>
    <w:rsid w:val="00D534AD"/>
    <w:rsid w:val="00D62BD4"/>
    <w:rsid w:val="00D72A7A"/>
    <w:rsid w:val="00D7401F"/>
    <w:rsid w:val="00D75113"/>
    <w:rsid w:val="00D767ED"/>
    <w:rsid w:val="00D769BC"/>
    <w:rsid w:val="00D8145E"/>
    <w:rsid w:val="00D844E6"/>
    <w:rsid w:val="00D851D7"/>
    <w:rsid w:val="00D90F4C"/>
    <w:rsid w:val="00DA163F"/>
    <w:rsid w:val="00DA2097"/>
    <w:rsid w:val="00DA267B"/>
    <w:rsid w:val="00DA467F"/>
    <w:rsid w:val="00DB2016"/>
    <w:rsid w:val="00DB2C2F"/>
    <w:rsid w:val="00DB76B6"/>
    <w:rsid w:val="00DC1D0F"/>
    <w:rsid w:val="00DD13DA"/>
    <w:rsid w:val="00DD26AD"/>
    <w:rsid w:val="00DD6F7D"/>
    <w:rsid w:val="00DE0ECA"/>
    <w:rsid w:val="00DE3026"/>
    <w:rsid w:val="00DE51E4"/>
    <w:rsid w:val="00DE6B03"/>
    <w:rsid w:val="00DF42C9"/>
    <w:rsid w:val="00E015F4"/>
    <w:rsid w:val="00E03F75"/>
    <w:rsid w:val="00E1128B"/>
    <w:rsid w:val="00E1427D"/>
    <w:rsid w:val="00E150C3"/>
    <w:rsid w:val="00E161B8"/>
    <w:rsid w:val="00E166E5"/>
    <w:rsid w:val="00E20319"/>
    <w:rsid w:val="00E302F2"/>
    <w:rsid w:val="00E31B17"/>
    <w:rsid w:val="00E34F44"/>
    <w:rsid w:val="00E432E0"/>
    <w:rsid w:val="00E43F08"/>
    <w:rsid w:val="00E467ED"/>
    <w:rsid w:val="00E51257"/>
    <w:rsid w:val="00E57334"/>
    <w:rsid w:val="00E60F66"/>
    <w:rsid w:val="00E62B6F"/>
    <w:rsid w:val="00E6745C"/>
    <w:rsid w:val="00E75404"/>
    <w:rsid w:val="00E77FB9"/>
    <w:rsid w:val="00E82F0C"/>
    <w:rsid w:val="00E83496"/>
    <w:rsid w:val="00E8564B"/>
    <w:rsid w:val="00E86E76"/>
    <w:rsid w:val="00E97C87"/>
    <w:rsid w:val="00E97F07"/>
    <w:rsid w:val="00EA2A30"/>
    <w:rsid w:val="00EA2A8A"/>
    <w:rsid w:val="00EA4539"/>
    <w:rsid w:val="00EA54B7"/>
    <w:rsid w:val="00EA67C8"/>
    <w:rsid w:val="00EB4A84"/>
    <w:rsid w:val="00EC1B52"/>
    <w:rsid w:val="00EC609C"/>
    <w:rsid w:val="00EC61E8"/>
    <w:rsid w:val="00EC7970"/>
    <w:rsid w:val="00EC7F50"/>
    <w:rsid w:val="00ED01E8"/>
    <w:rsid w:val="00EE13FA"/>
    <w:rsid w:val="00EE1D93"/>
    <w:rsid w:val="00EE458A"/>
    <w:rsid w:val="00EE7A5A"/>
    <w:rsid w:val="00EF7306"/>
    <w:rsid w:val="00F0425F"/>
    <w:rsid w:val="00F0781E"/>
    <w:rsid w:val="00F10351"/>
    <w:rsid w:val="00F13586"/>
    <w:rsid w:val="00F164C4"/>
    <w:rsid w:val="00F21269"/>
    <w:rsid w:val="00F322A4"/>
    <w:rsid w:val="00F3338E"/>
    <w:rsid w:val="00F35B98"/>
    <w:rsid w:val="00F37B9A"/>
    <w:rsid w:val="00F4238E"/>
    <w:rsid w:val="00F4252B"/>
    <w:rsid w:val="00F42BD4"/>
    <w:rsid w:val="00F4433C"/>
    <w:rsid w:val="00F454F6"/>
    <w:rsid w:val="00F46FDC"/>
    <w:rsid w:val="00F56902"/>
    <w:rsid w:val="00F56FF0"/>
    <w:rsid w:val="00F62F5A"/>
    <w:rsid w:val="00F73578"/>
    <w:rsid w:val="00F762B4"/>
    <w:rsid w:val="00F7789B"/>
    <w:rsid w:val="00F90941"/>
    <w:rsid w:val="00F91AD7"/>
    <w:rsid w:val="00F954CF"/>
    <w:rsid w:val="00FA12F6"/>
    <w:rsid w:val="00FA3AF6"/>
    <w:rsid w:val="00FA6176"/>
    <w:rsid w:val="00FA7C8D"/>
    <w:rsid w:val="00FB7C42"/>
    <w:rsid w:val="00FC17D7"/>
    <w:rsid w:val="00FC1C4F"/>
    <w:rsid w:val="00FC42F9"/>
    <w:rsid w:val="00FD011C"/>
    <w:rsid w:val="00FD0DB4"/>
    <w:rsid w:val="00FD4BE9"/>
    <w:rsid w:val="00FD74C5"/>
    <w:rsid w:val="00FE0558"/>
    <w:rsid w:val="00FE4657"/>
    <w:rsid w:val="00FE5801"/>
    <w:rsid w:val="00FE59C9"/>
    <w:rsid w:val="00FE6620"/>
    <w:rsid w:val="00FE771A"/>
    <w:rsid w:val="00FF0711"/>
    <w:rsid w:val="00FF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4029B"/>
  <w15:chartTrackingRefBased/>
  <w15:docId w15:val="{F98397DB-74B1-428A-8DF9-2F4EF7711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zaria.burton2\Downloads\WorkDocGen\venv\CC%20Proces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17F80-A837-46AC-9F45-3F39564EE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 Process TEMPLATE</Template>
  <TotalTime>0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Zaria Burton</dc:creator>
  <cp:keywords/>
  <dc:description/>
  <cp:lastModifiedBy>Zaria Burton</cp:lastModifiedBy>
  <cp:revision>2</cp:revision>
  <cp:lastPrinted>2023-02-06T13:30:00Z</cp:lastPrinted>
  <dcterms:created xsi:type="dcterms:W3CDTF">2023-02-06T17:27:00Z</dcterms:created>
  <dcterms:modified xsi:type="dcterms:W3CDTF">2023-02-06T18:16:00Z</dcterms:modified>
  <dc:identifier/>
  <dc:language/>
</cp:coreProperties>
</file>