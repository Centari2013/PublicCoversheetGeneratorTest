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62FB" w14:textId="77777777" w:rsidR="00221051" w:rsidRDefault="007919CC" w:rsidP="00950764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>{{</w:t>
      </w:r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client</w:t>
      </w:r>
      <w:proofErr w:type="gramEnd"/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}}</w:t>
      </w:r>
    </w:p>
    <w:p w14:paraId="117D1E96" w14:textId="77777777" w:rsidR="00C37821" w:rsidRDefault="007919CC" w:rsidP="001A60BD">
      <w:pPr>
        <w:tabs>
          <w:tab w:val="center" w:pos="4680"/>
          <w:tab w:val="left" w:pos="6492"/>
        </w:tabs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>{{</w:t>
      </w:r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code</w:t>
      </w:r>
      <w:proofErr w:type="gramEnd"/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}}</w:t>
      </w:r>
    </w:p>
    <w:p w14:paraId="080B2D73" w14:textId="77777777" w:rsidR="00FA7C8D" w:rsidRDefault="00FA7C8D" w:rsidP="002E027A">
      <w:pPr>
        <w:jc w:val="center"/>
        <w:rPr>
          <w:sz w:val="96"/>
          <w:szCs w:val="96"/>
        </w:rPr>
      </w:pPr>
    </w:p>
    <w:p w14:paraId="2FDB36CC" w14:textId="77777777" w:rsidR="0040500E" w:rsidRDefault="002E027A" w:rsidP="002E027A">
      <w:pPr>
        <w:jc w:val="center"/>
        <w:rPr>
          <w:sz w:val="96"/>
          <w:szCs w:val="96"/>
        </w:rPr>
      </w:pPr>
      <w:r>
        <w:rPr>
          <w:sz w:val="96"/>
          <w:szCs w:val="96"/>
        </w:rPr>
        <w:t>PROCESSED CC</w:t>
      </w:r>
    </w:p>
    <w:p w14:paraId="07D1F56C" w14:textId="77777777" w:rsidR="006E15E5" w:rsidRDefault="006E15E5" w:rsidP="003C32F2">
      <w:pPr>
        <w:rPr>
          <w:sz w:val="96"/>
          <w:szCs w:val="96"/>
        </w:rPr>
      </w:pPr>
    </w:p>
    <w:p w14:paraId="1CC0E463" w14:textId="6B82272A" w:rsidR="005B5BD9" w:rsidRDefault="00B15DC1" w:rsidP="002E027A">
      <w:pPr>
        <w:jc w:val="center"/>
        <w:rPr>
          <w:sz w:val="96"/>
          <w:szCs w:val="96"/>
        </w:rPr>
      </w:pPr>
      <w:r>
        <w:rPr>
          <w:sz w:val="96"/>
          <w:szCs w:val="96"/>
        </w:rPr>
        <w:t>$</w:t>
      </w:r>
      <w:proofErr w:type="gramStart"/>
      <w:r w:rsidR="007919CC">
        <w:rPr>
          <w:sz w:val="96"/>
          <w:szCs w:val="96"/>
        </w:rPr>
        <w:t>{{</w:t>
      </w:r>
      <w:r w:rsidR="00953DAF">
        <w:rPr>
          <w:sz w:val="96"/>
          <w:szCs w:val="96"/>
        </w:rPr>
        <w:t xml:space="preserve"> </w:t>
      </w:r>
      <w:r w:rsidR="007919CC">
        <w:rPr>
          <w:sz w:val="96"/>
          <w:szCs w:val="96"/>
        </w:rPr>
        <w:t>amount</w:t>
      </w:r>
      <w:proofErr w:type="gramEnd"/>
      <w:r w:rsidR="00953DAF">
        <w:rPr>
          <w:sz w:val="96"/>
          <w:szCs w:val="96"/>
        </w:rPr>
        <w:t xml:space="preserve"> </w:t>
      </w:r>
      <w:r w:rsidR="007919CC">
        <w:rPr>
          <w:sz w:val="96"/>
          <w:szCs w:val="96"/>
        </w:rPr>
        <w:t>}}</w:t>
      </w:r>
    </w:p>
    <w:p w14:paraId="2F066DA0" w14:textId="77777777" w:rsidR="007A7EC7" w:rsidRDefault="007A7EC7" w:rsidP="002E027A">
      <w:pPr>
        <w:jc w:val="center"/>
        <w:rPr>
          <w:sz w:val="96"/>
          <w:szCs w:val="96"/>
        </w:rPr>
      </w:pPr>
    </w:p>
    <w:p w14:paraId="24A86DCA" w14:textId="77777777" w:rsidR="002E027A" w:rsidRPr="002E027A" w:rsidRDefault="007919CC" w:rsidP="005B715E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>{{</w:t>
      </w:r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date</w:t>
      </w:r>
      <w:proofErr w:type="gramEnd"/>
      <w:r w:rsidR="00953DAF">
        <w:rPr>
          <w:sz w:val="96"/>
          <w:szCs w:val="96"/>
        </w:rPr>
        <w:t xml:space="preserve"> </w:t>
      </w:r>
      <w:r>
        <w:rPr>
          <w:sz w:val="96"/>
          <w:szCs w:val="96"/>
        </w:rPr>
        <w:t>}}</w:t>
      </w:r>
    </w:p>
    <w:sectPr w:rsidR="002E027A" w:rsidRPr="002E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B"/>
    <w:rsid w:val="00000C87"/>
    <w:rsid w:val="00004507"/>
    <w:rsid w:val="000100EB"/>
    <w:rsid w:val="00010E5D"/>
    <w:rsid w:val="00021B74"/>
    <w:rsid w:val="00022408"/>
    <w:rsid w:val="000270B4"/>
    <w:rsid w:val="000301CB"/>
    <w:rsid w:val="0003091D"/>
    <w:rsid w:val="00037D92"/>
    <w:rsid w:val="00050054"/>
    <w:rsid w:val="00050B0D"/>
    <w:rsid w:val="00052A40"/>
    <w:rsid w:val="00060319"/>
    <w:rsid w:val="0006094F"/>
    <w:rsid w:val="00064AAF"/>
    <w:rsid w:val="00065983"/>
    <w:rsid w:val="00070E20"/>
    <w:rsid w:val="0008290C"/>
    <w:rsid w:val="000861AA"/>
    <w:rsid w:val="000865A3"/>
    <w:rsid w:val="00090DF7"/>
    <w:rsid w:val="00096FB5"/>
    <w:rsid w:val="000A146F"/>
    <w:rsid w:val="000A2E3B"/>
    <w:rsid w:val="000A6F46"/>
    <w:rsid w:val="000B150D"/>
    <w:rsid w:val="000B312B"/>
    <w:rsid w:val="000C1618"/>
    <w:rsid w:val="000C4AB2"/>
    <w:rsid w:val="000C4ACC"/>
    <w:rsid w:val="000D0FBB"/>
    <w:rsid w:val="000D1870"/>
    <w:rsid w:val="000D3595"/>
    <w:rsid w:val="000D426D"/>
    <w:rsid w:val="000D5391"/>
    <w:rsid w:val="000D70FA"/>
    <w:rsid w:val="000E2C06"/>
    <w:rsid w:val="000F3DBD"/>
    <w:rsid w:val="00100AF7"/>
    <w:rsid w:val="00103716"/>
    <w:rsid w:val="00104F1B"/>
    <w:rsid w:val="00105CE1"/>
    <w:rsid w:val="00120498"/>
    <w:rsid w:val="001230A0"/>
    <w:rsid w:val="00132BE3"/>
    <w:rsid w:val="001470D0"/>
    <w:rsid w:val="00155A6B"/>
    <w:rsid w:val="00156224"/>
    <w:rsid w:val="00161984"/>
    <w:rsid w:val="00167A42"/>
    <w:rsid w:val="00171164"/>
    <w:rsid w:val="0017417E"/>
    <w:rsid w:val="00175074"/>
    <w:rsid w:val="001761FC"/>
    <w:rsid w:val="0017654E"/>
    <w:rsid w:val="0017667F"/>
    <w:rsid w:val="0018502A"/>
    <w:rsid w:val="00191849"/>
    <w:rsid w:val="00192264"/>
    <w:rsid w:val="00192B90"/>
    <w:rsid w:val="001962D5"/>
    <w:rsid w:val="001A1156"/>
    <w:rsid w:val="001A52BA"/>
    <w:rsid w:val="001A5A0B"/>
    <w:rsid w:val="001A60BD"/>
    <w:rsid w:val="001A656E"/>
    <w:rsid w:val="001A6593"/>
    <w:rsid w:val="001A7035"/>
    <w:rsid w:val="001B215E"/>
    <w:rsid w:val="001B2AF4"/>
    <w:rsid w:val="001C126A"/>
    <w:rsid w:val="001C1A31"/>
    <w:rsid w:val="001C7B76"/>
    <w:rsid w:val="001D54DD"/>
    <w:rsid w:val="001E3B62"/>
    <w:rsid w:val="001E4635"/>
    <w:rsid w:val="001E7F82"/>
    <w:rsid w:val="001F086C"/>
    <w:rsid w:val="001F2105"/>
    <w:rsid w:val="001F33F9"/>
    <w:rsid w:val="001F3EB3"/>
    <w:rsid w:val="001F53FC"/>
    <w:rsid w:val="00201A2E"/>
    <w:rsid w:val="00202B0C"/>
    <w:rsid w:val="002076FF"/>
    <w:rsid w:val="0021207A"/>
    <w:rsid w:val="00214185"/>
    <w:rsid w:val="002153BF"/>
    <w:rsid w:val="00216004"/>
    <w:rsid w:val="002165B3"/>
    <w:rsid w:val="00221051"/>
    <w:rsid w:val="00223A86"/>
    <w:rsid w:val="00226C24"/>
    <w:rsid w:val="00234345"/>
    <w:rsid w:val="002360B4"/>
    <w:rsid w:val="002374EA"/>
    <w:rsid w:val="00254A77"/>
    <w:rsid w:val="002551E4"/>
    <w:rsid w:val="0026127E"/>
    <w:rsid w:val="00266358"/>
    <w:rsid w:val="00267DD8"/>
    <w:rsid w:val="00274A0C"/>
    <w:rsid w:val="00282C3D"/>
    <w:rsid w:val="00287877"/>
    <w:rsid w:val="0029062A"/>
    <w:rsid w:val="002970A1"/>
    <w:rsid w:val="002A1076"/>
    <w:rsid w:val="002A5FED"/>
    <w:rsid w:val="002A7539"/>
    <w:rsid w:val="002B5255"/>
    <w:rsid w:val="002B6820"/>
    <w:rsid w:val="002B7A67"/>
    <w:rsid w:val="002C248C"/>
    <w:rsid w:val="002C5E58"/>
    <w:rsid w:val="002D2E30"/>
    <w:rsid w:val="002D5E30"/>
    <w:rsid w:val="002D673F"/>
    <w:rsid w:val="002D680D"/>
    <w:rsid w:val="002E027A"/>
    <w:rsid w:val="002E1B68"/>
    <w:rsid w:val="002E63D2"/>
    <w:rsid w:val="002F432F"/>
    <w:rsid w:val="002F4388"/>
    <w:rsid w:val="002F4A4C"/>
    <w:rsid w:val="003015CF"/>
    <w:rsid w:val="00304293"/>
    <w:rsid w:val="003043C0"/>
    <w:rsid w:val="00305858"/>
    <w:rsid w:val="003058F9"/>
    <w:rsid w:val="00306FA9"/>
    <w:rsid w:val="003119B1"/>
    <w:rsid w:val="003126C6"/>
    <w:rsid w:val="003307D0"/>
    <w:rsid w:val="00332D3E"/>
    <w:rsid w:val="003352B5"/>
    <w:rsid w:val="003372FF"/>
    <w:rsid w:val="00340B2E"/>
    <w:rsid w:val="00341BC2"/>
    <w:rsid w:val="0034223E"/>
    <w:rsid w:val="00345BCC"/>
    <w:rsid w:val="0034754B"/>
    <w:rsid w:val="00347F0B"/>
    <w:rsid w:val="0035679F"/>
    <w:rsid w:val="003639FD"/>
    <w:rsid w:val="0037416A"/>
    <w:rsid w:val="00377CF2"/>
    <w:rsid w:val="00383B24"/>
    <w:rsid w:val="00383F1E"/>
    <w:rsid w:val="00384CDA"/>
    <w:rsid w:val="00384F64"/>
    <w:rsid w:val="00397FA4"/>
    <w:rsid w:val="003A2273"/>
    <w:rsid w:val="003A245C"/>
    <w:rsid w:val="003A50D0"/>
    <w:rsid w:val="003A70D8"/>
    <w:rsid w:val="003B0721"/>
    <w:rsid w:val="003B1A54"/>
    <w:rsid w:val="003C102A"/>
    <w:rsid w:val="003C32F2"/>
    <w:rsid w:val="003D513B"/>
    <w:rsid w:val="003D7B92"/>
    <w:rsid w:val="003E16EC"/>
    <w:rsid w:val="003E2238"/>
    <w:rsid w:val="003E3C22"/>
    <w:rsid w:val="003E47DF"/>
    <w:rsid w:val="003F0BA7"/>
    <w:rsid w:val="003F15EF"/>
    <w:rsid w:val="00406AEF"/>
    <w:rsid w:val="00415879"/>
    <w:rsid w:val="00417600"/>
    <w:rsid w:val="00423342"/>
    <w:rsid w:val="00424632"/>
    <w:rsid w:val="00431EF0"/>
    <w:rsid w:val="00435BCC"/>
    <w:rsid w:val="0043708A"/>
    <w:rsid w:val="004430E7"/>
    <w:rsid w:val="004475E4"/>
    <w:rsid w:val="00447853"/>
    <w:rsid w:val="0045073A"/>
    <w:rsid w:val="004520A5"/>
    <w:rsid w:val="00454363"/>
    <w:rsid w:val="00454451"/>
    <w:rsid w:val="00455CC9"/>
    <w:rsid w:val="004618FA"/>
    <w:rsid w:val="004622C9"/>
    <w:rsid w:val="00464410"/>
    <w:rsid w:val="00465BC0"/>
    <w:rsid w:val="00466507"/>
    <w:rsid w:val="004667CA"/>
    <w:rsid w:val="00470958"/>
    <w:rsid w:val="00472837"/>
    <w:rsid w:val="004753B5"/>
    <w:rsid w:val="00476579"/>
    <w:rsid w:val="0047730D"/>
    <w:rsid w:val="0048177A"/>
    <w:rsid w:val="00484009"/>
    <w:rsid w:val="00490092"/>
    <w:rsid w:val="004930CC"/>
    <w:rsid w:val="00497E46"/>
    <w:rsid w:val="004A0881"/>
    <w:rsid w:val="004B05A6"/>
    <w:rsid w:val="004B7A6F"/>
    <w:rsid w:val="004C0703"/>
    <w:rsid w:val="004D76F8"/>
    <w:rsid w:val="004E0E9E"/>
    <w:rsid w:val="004E216A"/>
    <w:rsid w:val="004E69C8"/>
    <w:rsid w:val="004E6B17"/>
    <w:rsid w:val="004F2C8D"/>
    <w:rsid w:val="005014F5"/>
    <w:rsid w:val="0050243C"/>
    <w:rsid w:val="00507E8B"/>
    <w:rsid w:val="005215D7"/>
    <w:rsid w:val="00521829"/>
    <w:rsid w:val="00532C8B"/>
    <w:rsid w:val="00534711"/>
    <w:rsid w:val="00541088"/>
    <w:rsid w:val="00543256"/>
    <w:rsid w:val="00543511"/>
    <w:rsid w:val="005447C9"/>
    <w:rsid w:val="00551E69"/>
    <w:rsid w:val="005615D9"/>
    <w:rsid w:val="00562402"/>
    <w:rsid w:val="005653FA"/>
    <w:rsid w:val="005708EA"/>
    <w:rsid w:val="0057114B"/>
    <w:rsid w:val="00571F1A"/>
    <w:rsid w:val="00573851"/>
    <w:rsid w:val="0058270C"/>
    <w:rsid w:val="005828FA"/>
    <w:rsid w:val="00584D51"/>
    <w:rsid w:val="00584ECA"/>
    <w:rsid w:val="005926F7"/>
    <w:rsid w:val="005931C1"/>
    <w:rsid w:val="00597139"/>
    <w:rsid w:val="005A0724"/>
    <w:rsid w:val="005A2A5D"/>
    <w:rsid w:val="005A54CC"/>
    <w:rsid w:val="005A66D8"/>
    <w:rsid w:val="005B052D"/>
    <w:rsid w:val="005B12B0"/>
    <w:rsid w:val="005B2FDD"/>
    <w:rsid w:val="005B5BD9"/>
    <w:rsid w:val="005B5C9B"/>
    <w:rsid w:val="005B715E"/>
    <w:rsid w:val="005B7A6C"/>
    <w:rsid w:val="005C0CBC"/>
    <w:rsid w:val="005C5490"/>
    <w:rsid w:val="005C650D"/>
    <w:rsid w:val="005D1CD5"/>
    <w:rsid w:val="005D760B"/>
    <w:rsid w:val="005E1667"/>
    <w:rsid w:val="005E4483"/>
    <w:rsid w:val="005E4DDF"/>
    <w:rsid w:val="005E57F5"/>
    <w:rsid w:val="005E6413"/>
    <w:rsid w:val="005F2424"/>
    <w:rsid w:val="005F5940"/>
    <w:rsid w:val="005F5B59"/>
    <w:rsid w:val="006010E3"/>
    <w:rsid w:val="006013FA"/>
    <w:rsid w:val="00604C01"/>
    <w:rsid w:val="00613991"/>
    <w:rsid w:val="00615C32"/>
    <w:rsid w:val="006232A8"/>
    <w:rsid w:val="006241AE"/>
    <w:rsid w:val="00631D9F"/>
    <w:rsid w:val="0063325B"/>
    <w:rsid w:val="0063542D"/>
    <w:rsid w:val="00635F40"/>
    <w:rsid w:val="00637A51"/>
    <w:rsid w:val="0064308E"/>
    <w:rsid w:val="00645C14"/>
    <w:rsid w:val="00647B8F"/>
    <w:rsid w:val="00671030"/>
    <w:rsid w:val="00675E56"/>
    <w:rsid w:val="00680E7D"/>
    <w:rsid w:val="00687880"/>
    <w:rsid w:val="006879B7"/>
    <w:rsid w:val="006A45BC"/>
    <w:rsid w:val="006B21C6"/>
    <w:rsid w:val="006B3829"/>
    <w:rsid w:val="006B3925"/>
    <w:rsid w:val="006B45C5"/>
    <w:rsid w:val="006B7A9E"/>
    <w:rsid w:val="006C18D0"/>
    <w:rsid w:val="006C67F5"/>
    <w:rsid w:val="006D0E58"/>
    <w:rsid w:val="006D449B"/>
    <w:rsid w:val="006D4B45"/>
    <w:rsid w:val="006D6024"/>
    <w:rsid w:val="006E0F8E"/>
    <w:rsid w:val="006E15E5"/>
    <w:rsid w:val="006E2D5C"/>
    <w:rsid w:val="006E35F0"/>
    <w:rsid w:val="006E43FE"/>
    <w:rsid w:val="006E6306"/>
    <w:rsid w:val="006F172D"/>
    <w:rsid w:val="006F4534"/>
    <w:rsid w:val="006F4A51"/>
    <w:rsid w:val="006F4DC8"/>
    <w:rsid w:val="00702274"/>
    <w:rsid w:val="00704400"/>
    <w:rsid w:val="007047C6"/>
    <w:rsid w:val="0071064E"/>
    <w:rsid w:val="00710AAA"/>
    <w:rsid w:val="007127C3"/>
    <w:rsid w:val="0071280B"/>
    <w:rsid w:val="00713002"/>
    <w:rsid w:val="007140B4"/>
    <w:rsid w:val="00715DF6"/>
    <w:rsid w:val="00723B8C"/>
    <w:rsid w:val="0072590B"/>
    <w:rsid w:val="00727686"/>
    <w:rsid w:val="00730A8C"/>
    <w:rsid w:val="00741310"/>
    <w:rsid w:val="007417B1"/>
    <w:rsid w:val="00743088"/>
    <w:rsid w:val="007463BF"/>
    <w:rsid w:val="0074794C"/>
    <w:rsid w:val="00750256"/>
    <w:rsid w:val="00756932"/>
    <w:rsid w:val="00757975"/>
    <w:rsid w:val="00770120"/>
    <w:rsid w:val="007819DC"/>
    <w:rsid w:val="007825CE"/>
    <w:rsid w:val="007849C8"/>
    <w:rsid w:val="0078647A"/>
    <w:rsid w:val="00787E78"/>
    <w:rsid w:val="007919CC"/>
    <w:rsid w:val="007A7D23"/>
    <w:rsid w:val="007A7EC7"/>
    <w:rsid w:val="007B222A"/>
    <w:rsid w:val="007B3799"/>
    <w:rsid w:val="007B5D53"/>
    <w:rsid w:val="007B605A"/>
    <w:rsid w:val="007C1924"/>
    <w:rsid w:val="007C2DF6"/>
    <w:rsid w:val="007C3508"/>
    <w:rsid w:val="007C693B"/>
    <w:rsid w:val="007C7880"/>
    <w:rsid w:val="007C78C1"/>
    <w:rsid w:val="007D041C"/>
    <w:rsid w:val="007E1C19"/>
    <w:rsid w:val="007E2207"/>
    <w:rsid w:val="007E484F"/>
    <w:rsid w:val="007E5006"/>
    <w:rsid w:val="007F5768"/>
    <w:rsid w:val="007F69A0"/>
    <w:rsid w:val="00802DB8"/>
    <w:rsid w:val="00806814"/>
    <w:rsid w:val="00810FDD"/>
    <w:rsid w:val="00812699"/>
    <w:rsid w:val="00820CAD"/>
    <w:rsid w:val="00822E18"/>
    <w:rsid w:val="008237B1"/>
    <w:rsid w:val="00827DD0"/>
    <w:rsid w:val="00832DBD"/>
    <w:rsid w:val="00834038"/>
    <w:rsid w:val="008348F0"/>
    <w:rsid w:val="008414F9"/>
    <w:rsid w:val="00844F06"/>
    <w:rsid w:val="008518AD"/>
    <w:rsid w:val="00851B2D"/>
    <w:rsid w:val="00854C4E"/>
    <w:rsid w:val="008662F0"/>
    <w:rsid w:val="0086708B"/>
    <w:rsid w:val="008672A2"/>
    <w:rsid w:val="00867A3F"/>
    <w:rsid w:val="00867CDF"/>
    <w:rsid w:val="008708FB"/>
    <w:rsid w:val="00874954"/>
    <w:rsid w:val="00875D1A"/>
    <w:rsid w:val="00877874"/>
    <w:rsid w:val="00884BE9"/>
    <w:rsid w:val="00886A28"/>
    <w:rsid w:val="00890653"/>
    <w:rsid w:val="0089123B"/>
    <w:rsid w:val="008931DC"/>
    <w:rsid w:val="008940CF"/>
    <w:rsid w:val="008A01FF"/>
    <w:rsid w:val="008A08FC"/>
    <w:rsid w:val="008A4FAE"/>
    <w:rsid w:val="008B73F7"/>
    <w:rsid w:val="008B7D6F"/>
    <w:rsid w:val="008B7E70"/>
    <w:rsid w:val="008C02BE"/>
    <w:rsid w:val="008C07DC"/>
    <w:rsid w:val="008C1F56"/>
    <w:rsid w:val="008C307B"/>
    <w:rsid w:val="008E13A7"/>
    <w:rsid w:val="008E1E04"/>
    <w:rsid w:val="008E7938"/>
    <w:rsid w:val="008F1EB8"/>
    <w:rsid w:val="008F301A"/>
    <w:rsid w:val="008F41C5"/>
    <w:rsid w:val="008F5108"/>
    <w:rsid w:val="00900051"/>
    <w:rsid w:val="00900E11"/>
    <w:rsid w:val="00907E63"/>
    <w:rsid w:val="0091003B"/>
    <w:rsid w:val="00914ED8"/>
    <w:rsid w:val="00921870"/>
    <w:rsid w:val="0092498A"/>
    <w:rsid w:val="00925ED8"/>
    <w:rsid w:val="00926B13"/>
    <w:rsid w:val="009270B9"/>
    <w:rsid w:val="00932B24"/>
    <w:rsid w:val="00936CD1"/>
    <w:rsid w:val="00936FA3"/>
    <w:rsid w:val="0094559A"/>
    <w:rsid w:val="009469DB"/>
    <w:rsid w:val="00950764"/>
    <w:rsid w:val="0095149C"/>
    <w:rsid w:val="009523DB"/>
    <w:rsid w:val="00953DAF"/>
    <w:rsid w:val="0095769D"/>
    <w:rsid w:val="00966166"/>
    <w:rsid w:val="009673A1"/>
    <w:rsid w:val="00970D3A"/>
    <w:rsid w:val="00970FC7"/>
    <w:rsid w:val="009748EB"/>
    <w:rsid w:val="009812FD"/>
    <w:rsid w:val="009825BC"/>
    <w:rsid w:val="009852D1"/>
    <w:rsid w:val="00987A81"/>
    <w:rsid w:val="00996315"/>
    <w:rsid w:val="00996758"/>
    <w:rsid w:val="009977CF"/>
    <w:rsid w:val="00997BA9"/>
    <w:rsid w:val="009A2499"/>
    <w:rsid w:val="009A34F9"/>
    <w:rsid w:val="009A7A19"/>
    <w:rsid w:val="009B66B5"/>
    <w:rsid w:val="009C160D"/>
    <w:rsid w:val="009C5D15"/>
    <w:rsid w:val="009C691F"/>
    <w:rsid w:val="009D5031"/>
    <w:rsid w:val="009D5C23"/>
    <w:rsid w:val="009E1128"/>
    <w:rsid w:val="009F67E2"/>
    <w:rsid w:val="009F76A3"/>
    <w:rsid w:val="009F7D0D"/>
    <w:rsid w:val="00A00C94"/>
    <w:rsid w:val="00A03516"/>
    <w:rsid w:val="00A0406E"/>
    <w:rsid w:val="00A05229"/>
    <w:rsid w:val="00A05647"/>
    <w:rsid w:val="00A0632A"/>
    <w:rsid w:val="00A11ABA"/>
    <w:rsid w:val="00A126F8"/>
    <w:rsid w:val="00A20EB8"/>
    <w:rsid w:val="00A27D1E"/>
    <w:rsid w:val="00A34F23"/>
    <w:rsid w:val="00A36DA7"/>
    <w:rsid w:val="00A41248"/>
    <w:rsid w:val="00A41962"/>
    <w:rsid w:val="00A50C8C"/>
    <w:rsid w:val="00A51764"/>
    <w:rsid w:val="00A536E0"/>
    <w:rsid w:val="00A57EF7"/>
    <w:rsid w:val="00A66D09"/>
    <w:rsid w:val="00A722B6"/>
    <w:rsid w:val="00A72E5F"/>
    <w:rsid w:val="00A751BF"/>
    <w:rsid w:val="00A762A3"/>
    <w:rsid w:val="00A80083"/>
    <w:rsid w:val="00A83358"/>
    <w:rsid w:val="00A83DE1"/>
    <w:rsid w:val="00A926ED"/>
    <w:rsid w:val="00AA180A"/>
    <w:rsid w:val="00AA591B"/>
    <w:rsid w:val="00AA74F2"/>
    <w:rsid w:val="00AB1363"/>
    <w:rsid w:val="00AB62B9"/>
    <w:rsid w:val="00AB6846"/>
    <w:rsid w:val="00AB6F43"/>
    <w:rsid w:val="00AD51D7"/>
    <w:rsid w:val="00AD6D8E"/>
    <w:rsid w:val="00AE0E91"/>
    <w:rsid w:val="00AE2107"/>
    <w:rsid w:val="00AE3BB4"/>
    <w:rsid w:val="00AF66C4"/>
    <w:rsid w:val="00AF78A8"/>
    <w:rsid w:val="00B00468"/>
    <w:rsid w:val="00B01A9B"/>
    <w:rsid w:val="00B02909"/>
    <w:rsid w:val="00B12C05"/>
    <w:rsid w:val="00B12FD4"/>
    <w:rsid w:val="00B13D57"/>
    <w:rsid w:val="00B15C3B"/>
    <w:rsid w:val="00B15DC1"/>
    <w:rsid w:val="00B16C84"/>
    <w:rsid w:val="00B17C1F"/>
    <w:rsid w:val="00B23671"/>
    <w:rsid w:val="00B2487F"/>
    <w:rsid w:val="00B2565A"/>
    <w:rsid w:val="00B25863"/>
    <w:rsid w:val="00B27B4A"/>
    <w:rsid w:val="00B30E4E"/>
    <w:rsid w:val="00B347E7"/>
    <w:rsid w:val="00B412E9"/>
    <w:rsid w:val="00B42E05"/>
    <w:rsid w:val="00B44832"/>
    <w:rsid w:val="00B55A50"/>
    <w:rsid w:val="00B6683C"/>
    <w:rsid w:val="00B73332"/>
    <w:rsid w:val="00B77A5F"/>
    <w:rsid w:val="00B866A2"/>
    <w:rsid w:val="00B93667"/>
    <w:rsid w:val="00B939D1"/>
    <w:rsid w:val="00B95214"/>
    <w:rsid w:val="00B9776F"/>
    <w:rsid w:val="00BA1513"/>
    <w:rsid w:val="00BA62D1"/>
    <w:rsid w:val="00BA6337"/>
    <w:rsid w:val="00BA637E"/>
    <w:rsid w:val="00BA67A7"/>
    <w:rsid w:val="00BA75CF"/>
    <w:rsid w:val="00BB5AFE"/>
    <w:rsid w:val="00BC01DC"/>
    <w:rsid w:val="00BC66DA"/>
    <w:rsid w:val="00BC7335"/>
    <w:rsid w:val="00BD1D2B"/>
    <w:rsid w:val="00BD1D3E"/>
    <w:rsid w:val="00BD2A14"/>
    <w:rsid w:val="00BD5B1E"/>
    <w:rsid w:val="00BD74E9"/>
    <w:rsid w:val="00BF4D12"/>
    <w:rsid w:val="00BF4EBA"/>
    <w:rsid w:val="00BF5D12"/>
    <w:rsid w:val="00BF6D9F"/>
    <w:rsid w:val="00BF717D"/>
    <w:rsid w:val="00C017C6"/>
    <w:rsid w:val="00C02392"/>
    <w:rsid w:val="00C06DE7"/>
    <w:rsid w:val="00C10DCD"/>
    <w:rsid w:val="00C17D86"/>
    <w:rsid w:val="00C22A70"/>
    <w:rsid w:val="00C253E1"/>
    <w:rsid w:val="00C25514"/>
    <w:rsid w:val="00C322E5"/>
    <w:rsid w:val="00C36B04"/>
    <w:rsid w:val="00C37821"/>
    <w:rsid w:val="00C410EC"/>
    <w:rsid w:val="00C455FD"/>
    <w:rsid w:val="00C519A8"/>
    <w:rsid w:val="00C5574C"/>
    <w:rsid w:val="00C621D8"/>
    <w:rsid w:val="00C65986"/>
    <w:rsid w:val="00C661AD"/>
    <w:rsid w:val="00C73F38"/>
    <w:rsid w:val="00C73F97"/>
    <w:rsid w:val="00C77005"/>
    <w:rsid w:val="00C82B06"/>
    <w:rsid w:val="00C84C15"/>
    <w:rsid w:val="00C90006"/>
    <w:rsid w:val="00C9064A"/>
    <w:rsid w:val="00C90B3B"/>
    <w:rsid w:val="00C94E42"/>
    <w:rsid w:val="00CB1529"/>
    <w:rsid w:val="00CB1DE6"/>
    <w:rsid w:val="00CB6EDB"/>
    <w:rsid w:val="00CC07A5"/>
    <w:rsid w:val="00CC56C0"/>
    <w:rsid w:val="00CE041B"/>
    <w:rsid w:val="00CE1DB2"/>
    <w:rsid w:val="00CE4DE2"/>
    <w:rsid w:val="00CF4B79"/>
    <w:rsid w:val="00D057CA"/>
    <w:rsid w:val="00D05BCC"/>
    <w:rsid w:val="00D12F79"/>
    <w:rsid w:val="00D206BD"/>
    <w:rsid w:val="00D25484"/>
    <w:rsid w:val="00D305A9"/>
    <w:rsid w:val="00D348F6"/>
    <w:rsid w:val="00D401F4"/>
    <w:rsid w:val="00D40E4A"/>
    <w:rsid w:val="00D43164"/>
    <w:rsid w:val="00D44E10"/>
    <w:rsid w:val="00D51A16"/>
    <w:rsid w:val="00D534AD"/>
    <w:rsid w:val="00D62BD4"/>
    <w:rsid w:val="00D72A7A"/>
    <w:rsid w:val="00D7401F"/>
    <w:rsid w:val="00D75113"/>
    <w:rsid w:val="00D767ED"/>
    <w:rsid w:val="00D769BC"/>
    <w:rsid w:val="00D8145E"/>
    <w:rsid w:val="00D844E6"/>
    <w:rsid w:val="00D851D7"/>
    <w:rsid w:val="00D90F4C"/>
    <w:rsid w:val="00DA163F"/>
    <w:rsid w:val="00DA2097"/>
    <w:rsid w:val="00DA267B"/>
    <w:rsid w:val="00DA467F"/>
    <w:rsid w:val="00DB2016"/>
    <w:rsid w:val="00DB2C2F"/>
    <w:rsid w:val="00DB76B6"/>
    <w:rsid w:val="00DC1D0F"/>
    <w:rsid w:val="00DD13DA"/>
    <w:rsid w:val="00DD26AD"/>
    <w:rsid w:val="00DD6F7D"/>
    <w:rsid w:val="00DE0ECA"/>
    <w:rsid w:val="00DE3026"/>
    <w:rsid w:val="00DE51E4"/>
    <w:rsid w:val="00DE6B03"/>
    <w:rsid w:val="00DF42C9"/>
    <w:rsid w:val="00E015F4"/>
    <w:rsid w:val="00E03F75"/>
    <w:rsid w:val="00E1128B"/>
    <w:rsid w:val="00E1427D"/>
    <w:rsid w:val="00E150C3"/>
    <w:rsid w:val="00E161B8"/>
    <w:rsid w:val="00E166E5"/>
    <w:rsid w:val="00E20319"/>
    <w:rsid w:val="00E302F2"/>
    <w:rsid w:val="00E31B17"/>
    <w:rsid w:val="00E34F44"/>
    <w:rsid w:val="00E432E0"/>
    <w:rsid w:val="00E43F08"/>
    <w:rsid w:val="00E467ED"/>
    <w:rsid w:val="00E51257"/>
    <w:rsid w:val="00E57334"/>
    <w:rsid w:val="00E60F66"/>
    <w:rsid w:val="00E62B6F"/>
    <w:rsid w:val="00E6745C"/>
    <w:rsid w:val="00E75404"/>
    <w:rsid w:val="00E77FB9"/>
    <w:rsid w:val="00E82F0C"/>
    <w:rsid w:val="00E83496"/>
    <w:rsid w:val="00E8564B"/>
    <w:rsid w:val="00E86E76"/>
    <w:rsid w:val="00E97C87"/>
    <w:rsid w:val="00E97F07"/>
    <w:rsid w:val="00EA2A30"/>
    <w:rsid w:val="00EA2A8A"/>
    <w:rsid w:val="00EA4539"/>
    <w:rsid w:val="00EA54B7"/>
    <w:rsid w:val="00EA67C8"/>
    <w:rsid w:val="00EB4A84"/>
    <w:rsid w:val="00EC1B52"/>
    <w:rsid w:val="00EC609C"/>
    <w:rsid w:val="00EC61E8"/>
    <w:rsid w:val="00EC7970"/>
    <w:rsid w:val="00EC7F50"/>
    <w:rsid w:val="00ED01E8"/>
    <w:rsid w:val="00EE13FA"/>
    <w:rsid w:val="00EE1D93"/>
    <w:rsid w:val="00EE458A"/>
    <w:rsid w:val="00EE7A5A"/>
    <w:rsid w:val="00EF7306"/>
    <w:rsid w:val="00F0425F"/>
    <w:rsid w:val="00F0781E"/>
    <w:rsid w:val="00F10351"/>
    <w:rsid w:val="00F13586"/>
    <w:rsid w:val="00F164C4"/>
    <w:rsid w:val="00F21269"/>
    <w:rsid w:val="00F322A4"/>
    <w:rsid w:val="00F3338E"/>
    <w:rsid w:val="00F35B98"/>
    <w:rsid w:val="00F37B9A"/>
    <w:rsid w:val="00F4238E"/>
    <w:rsid w:val="00F4252B"/>
    <w:rsid w:val="00F42BD4"/>
    <w:rsid w:val="00F4433C"/>
    <w:rsid w:val="00F454F6"/>
    <w:rsid w:val="00F46FDC"/>
    <w:rsid w:val="00F56902"/>
    <w:rsid w:val="00F56FF0"/>
    <w:rsid w:val="00F62F5A"/>
    <w:rsid w:val="00F73578"/>
    <w:rsid w:val="00F762B4"/>
    <w:rsid w:val="00F7789B"/>
    <w:rsid w:val="00F90941"/>
    <w:rsid w:val="00F91AD7"/>
    <w:rsid w:val="00F954CF"/>
    <w:rsid w:val="00FA12F6"/>
    <w:rsid w:val="00FA3AF6"/>
    <w:rsid w:val="00FA6176"/>
    <w:rsid w:val="00FA7C8D"/>
    <w:rsid w:val="00FB7C42"/>
    <w:rsid w:val="00FC17D7"/>
    <w:rsid w:val="00FC1C4F"/>
    <w:rsid w:val="00FC42F9"/>
    <w:rsid w:val="00FD011C"/>
    <w:rsid w:val="00FD0DB4"/>
    <w:rsid w:val="00FD4BE9"/>
    <w:rsid w:val="00FD74C5"/>
    <w:rsid w:val="00FE0558"/>
    <w:rsid w:val="00FE4657"/>
    <w:rsid w:val="00FE5801"/>
    <w:rsid w:val="00FE59C9"/>
    <w:rsid w:val="00FE6620"/>
    <w:rsid w:val="00FE771A"/>
    <w:rsid w:val="00FF0711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029B"/>
  <w15:chartTrackingRefBased/>
  <w15:docId w15:val="{F98397DB-74B1-428A-8DF9-2F4EF77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ia.burton2\Downloads\WorkDocGen\venv\CC%20Proces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7F80-A837-46AC-9F45-3F39564E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Process TEMPLATE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 Burton</dc:creator>
  <cp:keywords/>
  <dc:description/>
  <cp:lastModifiedBy>Zaria Burton</cp:lastModifiedBy>
  <cp:revision>2</cp:revision>
  <cp:lastPrinted>2023-02-06T13:30:00Z</cp:lastPrinted>
  <dcterms:created xsi:type="dcterms:W3CDTF">2023-02-06T17:27:00Z</dcterms:created>
  <dcterms:modified xsi:type="dcterms:W3CDTF">2023-02-06T18:16:00Z</dcterms:modified>
</cp:coreProperties>
</file>